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BB" w:rsidRDefault="00606E38" w:rsidP="00920FF0">
      <w:pPr>
        <w:pStyle w:val="a7"/>
      </w:pPr>
      <w:r>
        <w:t>The P</w:t>
      </w:r>
      <w:r w:rsidR="00C447BB" w:rsidRPr="00257BC0">
        <w:t>roject 2: Linear system solving</w:t>
      </w:r>
    </w:p>
    <w:p w:rsidR="00C54BA6" w:rsidRPr="00C424EB" w:rsidRDefault="00C54BA6" w:rsidP="00C54BA6">
      <w:pPr>
        <w:pStyle w:val="AuthorNames"/>
        <w:rPr>
          <w:lang w:eastAsia="zh-CN"/>
        </w:rPr>
      </w:pPr>
      <w:proofErr w:type="spellStart"/>
      <w:r w:rsidRPr="00F663A0">
        <w:rPr>
          <w:lang w:eastAsia="zh-CN"/>
        </w:rPr>
        <w:t>Kaiwen</w:t>
      </w:r>
      <w:proofErr w:type="spellEnd"/>
      <w:r w:rsidRPr="00F663A0">
        <w:t xml:space="preserve"> </w:t>
      </w:r>
      <w:r w:rsidRPr="00F663A0">
        <w:rPr>
          <w:lang w:eastAsia="zh-CN"/>
        </w:rPr>
        <w:t>Chen</w:t>
      </w:r>
      <w:r>
        <w:rPr>
          <w:rStyle w:val="a9"/>
          <w:lang w:eastAsia="zh-CN"/>
        </w:rPr>
        <w:footnoteReference w:id="1"/>
      </w:r>
      <w:r>
        <w:rPr>
          <w:lang w:eastAsia="zh-CN"/>
        </w:rPr>
        <w:tab/>
      </w:r>
    </w:p>
    <w:p w:rsidR="00C54BA6" w:rsidRDefault="00C54BA6" w:rsidP="00C54BA6">
      <w:pPr>
        <w:pStyle w:val="AuthorAffiliations"/>
        <w:rPr>
          <w:lang w:eastAsia="zh-CN"/>
        </w:rPr>
      </w:pPr>
      <w:r w:rsidRPr="00C424EB">
        <w:rPr>
          <w:lang w:eastAsia="zh-CN"/>
        </w:rPr>
        <w:t>Hong Kong University of Science and Technology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Clear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Water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Bay, </w:t>
      </w:r>
      <w:r>
        <w:rPr>
          <w:lang w:eastAsia="zh-CN"/>
        </w:rPr>
        <w:t xml:space="preserve">Hong Kong  </w:t>
      </w:r>
    </w:p>
    <w:p w:rsidR="00C447BB" w:rsidRPr="00464C79" w:rsidRDefault="00FB38BD" w:rsidP="00723EB7">
      <w:pPr>
        <w:pStyle w:val="1"/>
        <w:numPr>
          <w:ilvl w:val="0"/>
          <w:numId w:val="30"/>
        </w:numPr>
      </w:pPr>
      <w:r w:rsidRPr="00464C79">
        <w:rPr>
          <w:rFonts w:hint="eastAsia"/>
        </w:rPr>
        <w:t>The</w:t>
      </w:r>
      <w:r w:rsidRPr="00464C79">
        <w:t xml:space="preserve"> Results</w:t>
      </w:r>
    </w:p>
    <w:p w:rsidR="00723EB7" w:rsidRPr="00723EB7" w:rsidRDefault="00FB38BD" w:rsidP="00723EB7">
      <w:pPr>
        <w:pStyle w:val="2"/>
        <w:numPr>
          <w:ilvl w:val="0"/>
          <w:numId w:val="31"/>
        </w:numPr>
        <w:rPr>
          <w:sz w:val="21"/>
        </w:rPr>
      </w:pPr>
      <w:r>
        <w:rPr>
          <w:rFonts w:hint="eastAsia"/>
        </w:rPr>
        <w:t xml:space="preserve">The </w:t>
      </w:r>
      <w:r w:rsidR="00723EB7">
        <w:t xml:space="preserve">optimal relaxation factor: </w:t>
      </w:r>
    </w:p>
    <w:p w:rsidR="00723EB7" w:rsidRDefault="00723EB7" w:rsidP="00723EB7"/>
    <w:p w:rsidR="00FB38BD" w:rsidRPr="00FB38BD" w:rsidRDefault="00FB38BD" w:rsidP="00723EB7">
      <w:pPr>
        <w:ind w:firstLine="420"/>
        <w:rPr>
          <w:sz w:val="21"/>
        </w:rPr>
      </w:pPr>
      <w:proofErr w:type="spellStart"/>
      <w:r w:rsidRPr="00C94594">
        <w:t>ω</w:t>
      </w:r>
      <w:r w:rsidRPr="00C94594">
        <w:rPr>
          <w:vertAlign w:val="subscript"/>
        </w:rPr>
        <w:t>opt</w:t>
      </w:r>
      <w:proofErr w:type="spellEnd"/>
      <w:r>
        <w:t>=1.78</w:t>
      </w:r>
    </w:p>
    <w:p w:rsidR="00FB38BD" w:rsidRPr="00FB38BD" w:rsidRDefault="00FB38BD" w:rsidP="00723EB7">
      <w:pPr>
        <w:pStyle w:val="2"/>
        <w:numPr>
          <w:ilvl w:val="0"/>
          <w:numId w:val="31"/>
        </w:numPr>
        <w:rPr>
          <w:sz w:val="21"/>
        </w:rPr>
      </w:pPr>
      <w:r w:rsidRPr="00FB38BD">
        <w:rPr>
          <w:rFonts w:hint="eastAsia"/>
        </w:rPr>
        <w:t>The curve o</w:t>
      </w:r>
      <w:r w:rsidRPr="00FB38BD">
        <w:t xml:space="preserve">f T along x based on </w:t>
      </w:r>
      <w:proofErr w:type="spellStart"/>
      <w:r w:rsidRPr="00FB38BD">
        <w:rPr>
          <w:sz w:val="28"/>
        </w:rPr>
        <w:t>ω</w:t>
      </w:r>
      <w:r w:rsidRPr="00FB38BD">
        <w:rPr>
          <w:sz w:val="28"/>
          <w:vertAlign w:val="subscript"/>
        </w:rPr>
        <w:t>opt</w:t>
      </w:r>
      <w:proofErr w:type="spellEnd"/>
    </w:p>
    <w:p w:rsidR="00FB38BD" w:rsidRPr="00FB38BD" w:rsidRDefault="00FB38BD" w:rsidP="00FB38BD">
      <w:pPr>
        <w:jc w:val="left"/>
      </w:pPr>
    </w:p>
    <w:p w:rsidR="00FB38BD" w:rsidRDefault="008142D2" w:rsidP="00FB38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pt;height:171.5pt">
            <v:imagedata r:id="rId7" o:title="the curve of T along x based on woptimal"/>
          </v:shape>
        </w:pict>
      </w:r>
    </w:p>
    <w:p w:rsidR="00FB38BD" w:rsidRPr="00FB38BD" w:rsidRDefault="0086771A" w:rsidP="00FB38BD">
      <w:pPr>
        <w:jc w:val="center"/>
      </w:pPr>
      <w:r w:rsidRPr="0086771A">
        <w:rPr>
          <w:noProof/>
          <w:lang w:eastAsia="zh-CN"/>
        </w:rPr>
        <w:drawing>
          <wp:inline distT="0" distB="0" distL="0" distR="0">
            <wp:extent cx="5274310" cy="10097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BD" w:rsidRDefault="00FB38BD" w:rsidP="00723EB7">
      <w:pPr>
        <w:pStyle w:val="2"/>
        <w:numPr>
          <w:ilvl w:val="0"/>
          <w:numId w:val="31"/>
        </w:numPr>
      </w:pPr>
      <w:r>
        <w:rPr>
          <w:rFonts w:hint="eastAsia"/>
        </w:rPr>
        <w:t>The relation</w:t>
      </w:r>
      <w:r>
        <w:t xml:space="preserve">ship between </w:t>
      </w:r>
      <w:r w:rsidRPr="00C94594">
        <w:rPr>
          <w:sz w:val="28"/>
        </w:rPr>
        <w:t>ω</w:t>
      </w:r>
      <w:r>
        <w:t xml:space="preserve"> </w:t>
      </w:r>
      <w:r>
        <w:rPr>
          <w:rFonts w:hint="eastAsia"/>
          <w:lang w:eastAsia="zh-CN"/>
        </w:rPr>
        <w:t>and</w:t>
      </w:r>
      <w:r>
        <w:t xml:space="preserve"> the total number of iteration n before convergence</w:t>
      </w:r>
    </w:p>
    <w:p w:rsidR="00FB38BD" w:rsidRPr="00FB38BD" w:rsidRDefault="00FB38BD" w:rsidP="00FB38BD">
      <w:pPr>
        <w:jc w:val="left"/>
      </w:pPr>
    </w:p>
    <w:p w:rsidR="00FB38BD" w:rsidRDefault="00FB38BD" w:rsidP="00FB38BD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027805" cy="3020695"/>
            <wp:effectExtent l="0" t="0" r="0" b="8255"/>
            <wp:docPr id="1" name="图片 1" descr="C:\Users\Administrator\AppData\Local\Microsoft\Windows\INetCache\Content.Word\the effect of relaxation factor on the number of iterations needed for converg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the effect of relaxation factor on the number of iterations needed for converg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BD" w:rsidRDefault="00FB38BD" w:rsidP="00FB38BD">
      <w:pPr>
        <w:jc w:val="center"/>
      </w:pPr>
    </w:p>
    <w:p w:rsidR="002C6D78" w:rsidRDefault="002C6D78" w:rsidP="00FB38BD">
      <w:pPr>
        <w:jc w:val="center"/>
      </w:pPr>
      <w:r>
        <w:rPr>
          <w:rFonts w:hint="eastAsia"/>
        </w:rPr>
        <w:t xml:space="preserve">The </w:t>
      </w:r>
      <w:r w:rsidR="008142D2">
        <w:t>D</w:t>
      </w:r>
      <w:r>
        <w:rPr>
          <w:rFonts w:hint="eastAsia"/>
        </w:rPr>
        <w:t>ata</w:t>
      </w:r>
    </w:p>
    <w:p w:rsidR="002C6D78" w:rsidRDefault="002C6D78" w:rsidP="00FB38BD">
      <w:pPr>
        <w:jc w:val="center"/>
      </w:pPr>
      <w:bookmarkStart w:id="0" w:name="_GoBack"/>
      <w:bookmarkEnd w:id="0"/>
    </w:p>
    <w:p w:rsidR="00FB38BD" w:rsidRDefault="00FB38BD" w:rsidP="00CB6BE5">
      <w:pPr>
        <w:ind w:leftChars="-709" w:left="-1418"/>
        <w:jc w:val="left"/>
      </w:pPr>
      <w:r w:rsidRPr="00FB38BD">
        <w:rPr>
          <w:noProof/>
          <w:lang w:eastAsia="zh-CN"/>
        </w:rPr>
        <w:drawing>
          <wp:inline distT="0" distB="0" distL="0" distR="0">
            <wp:extent cx="6922770" cy="27999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0532" cy="32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8BD" w:rsidRDefault="00FB38BD" w:rsidP="00FB38BD">
      <w:pPr>
        <w:jc w:val="left"/>
      </w:pPr>
    </w:p>
    <w:p w:rsidR="00FB38BD" w:rsidRDefault="00FB38BD"/>
    <w:p w:rsidR="00FB38BD" w:rsidRDefault="00FB38BD" w:rsidP="00723EB7">
      <w:pPr>
        <w:pStyle w:val="1"/>
        <w:numPr>
          <w:ilvl w:val="0"/>
          <w:numId w:val="30"/>
        </w:numPr>
      </w:pPr>
      <w:r>
        <w:rPr>
          <w:rFonts w:hint="eastAsia"/>
        </w:rPr>
        <w:t xml:space="preserve">The </w:t>
      </w:r>
      <w:r w:rsidR="00920FF0">
        <w:t>P</w:t>
      </w:r>
      <w:r>
        <w:rPr>
          <w:rFonts w:hint="eastAsia"/>
        </w:rPr>
        <w:t xml:space="preserve">rocess </w:t>
      </w:r>
    </w:p>
    <w:p w:rsidR="00333ECC" w:rsidRDefault="00190F29" w:rsidP="00190F29">
      <w:pPr>
        <w:pStyle w:val="2"/>
        <w:rPr>
          <w:lang w:eastAsia="zh-CN"/>
        </w:rPr>
      </w:pPr>
      <w:r>
        <w:rPr>
          <w:rFonts w:hint="eastAsia"/>
          <w:lang w:eastAsia="zh-CN"/>
        </w:rPr>
        <w:t>Mathematical Models</w:t>
      </w:r>
    </w:p>
    <w:p w:rsidR="00190F29" w:rsidRPr="00190F29" w:rsidRDefault="00190F29" w:rsidP="00190F29">
      <w:pPr>
        <w:pStyle w:val="Text"/>
        <w:rPr>
          <w:lang w:eastAsia="zh-CN"/>
        </w:rPr>
      </w:pPr>
    </w:p>
    <w:p w:rsidR="00C447BB" w:rsidRDefault="00C447BB">
      <w:r w:rsidRPr="00257BC0">
        <w:t>The finite difference approximation form of the ordinary differential equation is:</w:t>
      </w:r>
    </w:p>
    <w:p w:rsidR="005C2D99" w:rsidRPr="00257BC0" w:rsidRDefault="005C2D99"/>
    <w:p w:rsidR="00C447BB" w:rsidRPr="005C2D99" w:rsidRDefault="00BA6F71" w:rsidP="005C2D99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(∆x)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2D99" w:rsidRPr="00257BC0" w:rsidRDefault="005C2D99" w:rsidP="005C2D99">
      <w:pPr>
        <w:jc w:val="center"/>
      </w:pPr>
    </w:p>
    <w:p w:rsidR="002C206E" w:rsidRDefault="00C447BB" w:rsidP="00C447BB">
      <w:r w:rsidRPr="00257BC0">
        <w:t xml:space="preserve">Since the length of the bar is 30cm and it is divided into 30 parts, the </w:t>
      </w:r>
      <m:oMath>
        <m:r>
          <w:rPr>
            <w:rFonts w:ascii="Cambria Math" w:hAnsi="Cambria Math"/>
          </w:rPr>
          <m:t>∆x</m:t>
        </m:r>
      </m:oMath>
      <w:r w:rsidRPr="00257BC0">
        <w:t xml:space="preserve"> equals 1cm. The constant </w:t>
      </w:r>
      <w:r w:rsidR="008C1481">
        <w:t xml:space="preserve">G </w:t>
      </w:r>
      <w:r w:rsidRPr="00257BC0">
        <w:t>is (0.071)</w:t>
      </w:r>
      <w:r w:rsidRPr="00257BC0">
        <w:rPr>
          <w:vertAlign w:val="superscript"/>
        </w:rPr>
        <w:t>2</w:t>
      </w:r>
      <w:r w:rsidRPr="00257BC0">
        <w:t xml:space="preserve"> cm</w:t>
      </w:r>
      <w:r w:rsidRPr="00257BC0">
        <w:rPr>
          <w:vertAlign w:val="superscript"/>
        </w:rPr>
        <w:t>2</w:t>
      </w:r>
      <w:r w:rsidRPr="00257BC0">
        <w:t xml:space="preserve">. The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57BC0">
        <w:t xml:space="preserve"> and G have </w:t>
      </w:r>
      <w:r w:rsidR="008C1481">
        <w:rPr>
          <w:rFonts w:hint="eastAsia"/>
        </w:rPr>
        <w:t>the</w:t>
      </w:r>
      <w:r w:rsidR="008C1481">
        <w:t xml:space="preserve"> </w:t>
      </w:r>
      <w:r w:rsidRPr="00257BC0">
        <w:t>same unit. So the equation can be written as:</w:t>
      </w:r>
    </w:p>
    <w:p w:rsidR="005C2D99" w:rsidRDefault="005C2D99" w:rsidP="00C447BB"/>
    <w:p w:rsidR="002C206E" w:rsidRPr="005C2D99" w:rsidRDefault="00BA6F71" w:rsidP="005C2D9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0.071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2D99" w:rsidRDefault="005C2D99" w:rsidP="005C2D99">
      <w:pPr>
        <w:jc w:val="center"/>
      </w:pPr>
    </w:p>
    <w:p w:rsidR="002C206E" w:rsidRDefault="002C206E" w:rsidP="002C206E">
      <w:pPr>
        <w:ind w:firstLine="420"/>
      </w:pPr>
    </w:p>
    <w:p w:rsidR="00257BC0" w:rsidRDefault="00257BC0" w:rsidP="002C206E">
      <w:pPr>
        <w:ind w:firstLine="420"/>
      </w:pPr>
      <w:r w:rsidRPr="00257BC0">
        <w:t xml:space="preserve">which is </w:t>
      </w:r>
      <w:r w:rsidR="002C206E">
        <w:rPr>
          <w:rFonts w:hint="eastAsia"/>
        </w:rPr>
        <w:t>equal</w:t>
      </w:r>
      <w:r w:rsidR="002C206E">
        <w:t xml:space="preserve"> to</w:t>
      </w:r>
      <w:r w:rsidRPr="00257BC0">
        <w:t>:</w:t>
      </w:r>
    </w:p>
    <w:p w:rsidR="002C206E" w:rsidRDefault="00257BC0" w:rsidP="005C2D99">
      <w:pPr>
        <w:jc w:val="center"/>
      </w:pPr>
      <w:r w:rsidRPr="00257BC0">
        <w:br/>
        <w:t xml:space="preserve"> </w:t>
      </w:r>
      <w:r w:rsidRPr="00257BC0">
        <w:tab/>
      </w:r>
      <w:r w:rsidR="002C206E">
        <w:tab/>
      </w:r>
      <w:r w:rsidR="002C206E">
        <w:tab/>
      </w:r>
      <w:r w:rsidRPr="00257BC0">
        <w:tab/>
      </w:r>
      <w:r w:rsidRPr="00257BC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=2.005041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    i=1,2,3</m:t>
        </m:r>
        <m:r>
          <m:rPr>
            <m:sty m:val="p"/>
          </m:rPr>
          <w:rPr>
            <w:rFonts w:ascii="Cambria Math" w:hAnsi="Cambria Math"/>
          </w:rPr>
          <m:t>…29</m:t>
        </m:r>
      </m:oMath>
    </w:p>
    <w:p w:rsidR="00C447BB" w:rsidRDefault="002C206E" w:rsidP="00C447BB">
      <w:pPr>
        <w:rPr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7BC0">
        <w:tab/>
      </w:r>
      <w:r>
        <w:tab/>
      </w:r>
      <w:r w:rsidR="00257BC0" w:rsidRPr="00257BC0">
        <w:t xml:space="preserve">with </w:t>
      </w:r>
      <w:r w:rsidR="00257BC0" w:rsidRPr="00257BC0">
        <w:rPr>
          <w:szCs w:val="21"/>
        </w:rPr>
        <w:t>T</w:t>
      </w:r>
      <w:r w:rsidR="00257BC0" w:rsidRPr="00257BC0">
        <w:rPr>
          <w:szCs w:val="21"/>
          <w:vertAlign w:val="subscript"/>
        </w:rPr>
        <w:t>0</w:t>
      </w:r>
      <w:r w:rsidR="00257BC0" w:rsidRPr="00257BC0">
        <w:rPr>
          <w:szCs w:val="21"/>
        </w:rPr>
        <w:t xml:space="preserve"> and T</w:t>
      </w:r>
      <w:r w:rsidR="00257BC0" w:rsidRPr="00257BC0">
        <w:rPr>
          <w:szCs w:val="21"/>
          <w:vertAlign w:val="subscript"/>
        </w:rPr>
        <w:t>30</w:t>
      </w:r>
      <w:r w:rsidR="00257BC0" w:rsidRPr="00257BC0">
        <w:rPr>
          <w:szCs w:val="21"/>
        </w:rPr>
        <w:t xml:space="preserve"> are given as 100</w:t>
      </w:r>
      <w:r w:rsidR="00257BC0" w:rsidRPr="00257BC0">
        <w:rPr>
          <w:szCs w:val="21"/>
          <w:vertAlign w:val="superscript"/>
        </w:rPr>
        <w:t>0</w:t>
      </w:r>
      <w:r w:rsidR="00257BC0" w:rsidRPr="00257BC0">
        <w:rPr>
          <w:szCs w:val="21"/>
        </w:rPr>
        <w:t>C</w:t>
      </w:r>
    </w:p>
    <w:p w:rsidR="002C206E" w:rsidRDefault="002C206E" w:rsidP="00C447BB">
      <w:pPr>
        <w:rPr>
          <w:szCs w:val="21"/>
        </w:rPr>
      </w:pPr>
    </w:p>
    <w:p w:rsidR="00257BC0" w:rsidRDefault="00257BC0" w:rsidP="00C447BB">
      <w:pPr>
        <w:rPr>
          <w:szCs w:val="21"/>
        </w:rPr>
      </w:pPr>
    </w:p>
    <w:p w:rsidR="00257BC0" w:rsidRPr="00D93434" w:rsidRDefault="00D93434" w:rsidP="00C447BB">
      <m:oMathPara>
        <m:oMath>
          <m:r>
            <w:rPr>
              <w:rFonts w:ascii="Cambria Math" w:hAnsi="Cambria Math"/>
            </w:rPr>
            <m:t>2.005041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==100</m:t>
          </m:r>
        </m:oMath>
      </m:oMathPara>
    </w:p>
    <w:p w:rsidR="00D93434" w:rsidRPr="00D93434" w:rsidRDefault="00BA6F71" w:rsidP="00D934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+2.005041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93434" w:rsidRPr="00D93434" w:rsidRDefault="00BA6F71" w:rsidP="00D934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+2.005041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C1481" w:rsidRDefault="008C1481" w:rsidP="008C14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206E" w:rsidRPr="002C206E">
        <w:rPr>
          <w:rFonts w:hint="eastAsia"/>
        </w:rPr>
        <w:t>┆</w:t>
      </w:r>
    </w:p>
    <w:p w:rsidR="002C206E" w:rsidRPr="002C206E" w:rsidRDefault="00BA6F71" w:rsidP="002C20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-T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+2.005041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C206E" w:rsidRPr="00D93434" w:rsidRDefault="00BA6F71" w:rsidP="002C20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-T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+2.005041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==100</m:t>
          </m:r>
        </m:oMath>
      </m:oMathPara>
    </w:p>
    <w:p w:rsidR="002C206E" w:rsidRDefault="002C206E" w:rsidP="002C206E"/>
    <w:p w:rsidR="005C2D99" w:rsidRPr="00D93434" w:rsidRDefault="005C2D99" w:rsidP="002C206E"/>
    <w:p w:rsidR="002C206E" w:rsidRDefault="002C206E" w:rsidP="008C1481">
      <w:r>
        <w:rPr>
          <w:rFonts w:hint="eastAsia"/>
        </w:rPr>
        <w:t>So the m</w:t>
      </w:r>
      <w:r>
        <w:t xml:space="preserve">atrix A is </w:t>
      </w:r>
    </w:p>
    <w:p w:rsidR="002C206E" w:rsidRPr="002C206E" w:rsidRDefault="00EF7563" w:rsidP="002C206E">
      <w:r>
        <w:t>[</w:t>
      </w:r>
      <w:r w:rsidR="002C206E" w:rsidRPr="002C206E">
        <w:t>2.005041</w:t>
      </w:r>
      <w:r w:rsidR="002C206E" w:rsidRPr="002C206E">
        <w:tab/>
        <w:t>-1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  <w:r w:rsidR="002C206E" w:rsidRPr="002C206E">
        <w:tab/>
        <w:t>0</w:t>
      </w:r>
    </w:p>
    <w:p w:rsidR="002C206E" w:rsidRPr="002C206E" w:rsidRDefault="002C206E" w:rsidP="002C206E">
      <w:r w:rsidRPr="002C206E"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lastRenderedPageBreak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  <w:r w:rsidRPr="002C206E">
        <w:tab/>
        <w:t>0</w:t>
      </w:r>
    </w:p>
    <w:p w:rsidR="002C206E" w:rsidRP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Pr="002C206E">
        <w:tab/>
        <w:t>-1</w:t>
      </w:r>
    </w:p>
    <w:p w:rsidR="002C206E" w:rsidRDefault="002C206E" w:rsidP="002C206E">
      <w:r w:rsidRPr="002C206E"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0</w:t>
      </w:r>
      <w:r w:rsidRPr="002C206E">
        <w:tab/>
        <w:t>-1</w:t>
      </w:r>
      <w:r w:rsidRPr="002C206E">
        <w:tab/>
        <w:t>2.005041</w:t>
      </w:r>
      <w:r w:rsidR="00EF7563">
        <w:t>]</w:t>
      </w:r>
    </w:p>
    <w:p w:rsidR="002C206E" w:rsidRDefault="002C206E" w:rsidP="008C1481">
      <w:r>
        <w:tab/>
      </w:r>
    </w:p>
    <w:p w:rsidR="00252AB4" w:rsidRDefault="00252AB4" w:rsidP="008C1481">
      <w:r>
        <w:t>The column vector T is [T</w:t>
      </w:r>
      <w:r>
        <w:rPr>
          <w:vertAlign w:val="subscript"/>
        </w:rPr>
        <w:t>1</w:t>
      </w:r>
      <w:r>
        <w:t>;T</w:t>
      </w:r>
      <w:r>
        <w:rPr>
          <w:vertAlign w:val="subscript"/>
        </w:rPr>
        <w:t>2</w:t>
      </w:r>
      <w:r>
        <w:t>;T</w:t>
      </w:r>
      <w:r>
        <w:rPr>
          <w:vertAlign w:val="subscript"/>
        </w:rPr>
        <w:t>3</w:t>
      </w:r>
      <w:r>
        <w:t>;…;T</w:t>
      </w:r>
      <w:r>
        <w:rPr>
          <w:vertAlign w:val="subscript"/>
        </w:rPr>
        <w:t>29</w:t>
      </w:r>
      <w:r>
        <w:t>]</w:t>
      </w:r>
    </w:p>
    <w:p w:rsidR="00252AB4" w:rsidRDefault="00252AB4" w:rsidP="008C1481">
      <w:r>
        <w:t xml:space="preserve">The column vector b is [100;0;…;0;100] </w:t>
      </w:r>
    </w:p>
    <w:p w:rsidR="00FB38BD" w:rsidRDefault="00FB38BD" w:rsidP="008C1481"/>
    <w:p w:rsidR="00675FAA" w:rsidRDefault="00675FAA" w:rsidP="00675FA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algorithm</w:t>
      </w:r>
    </w:p>
    <w:p w:rsidR="00675FAA" w:rsidRDefault="00675FAA" w:rsidP="00675FAA">
      <w:pPr>
        <w:ind w:left="420"/>
        <w:rPr>
          <w:lang w:eastAsia="zh-CN"/>
        </w:rPr>
      </w:pPr>
    </w:p>
    <w:p w:rsidR="00675FAA" w:rsidRDefault="00675FAA" w:rsidP="00675FAA">
      <w:pPr>
        <w:ind w:left="420"/>
        <w:rPr>
          <w:lang w:eastAsia="zh-CN"/>
        </w:rPr>
      </w:pPr>
      <w:proofErr w:type="spellStart"/>
      <w:r>
        <w:rPr>
          <w:lang w:eastAsia="zh-CN"/>
        </w:rPr>
        <w:t>T</w:t>
      </w:r>
      <w:r>
        <w:rPr>
          <w:vertAlign w:val="subscript"/>
          <w:lang w:eastAsia="zh-CN"/>
        </w:rPr>
        <w:t>i</w:t>
      </w:r>
      <w:proofErr w:type="spellEnd"/>
      <w:r>
        <w:rPr>
          <w:vertAlign w:val="subscript"/>
          <w:lang w:eastAsia="zh-CN"/>
        </w:rPr>
        <w:t xml:space="preserve"> </w:t>
      </w:r>
      <w:r>
        <w:rPr>
          <w:lang w:eastAsia="zh-CN"/>
        </w:rPr>
        <w:t>=(T</w:t>
      </w:r>
      <w:r>
        <w:rPr>
          <w:vertAlign w:val="subscript"/>
          <w:lang w:eastAsia="zh-CN"/>
        </w:rPr>
        <w:t xml:space="preserve">i+1 </w:t>
      </w:r>
      <w:r>
        <w:rPr>
          <w:lang w:eastAsia="zh-CN"/>
        </w:rPr>
        <w:t>+ T</w:t>
      </w:r>
      <w:r>
        <w:rPr>
          <w:vertAlign w:val="subscript"/>
          <w:lang w:eastAsia="zh-CN"/>
        </w:rPr>
        <w:t>i-1</w:t>
      </w:r>
      <w:r>
        <w:rPr>
          <w:lang w:eastAsia="zh-CN"/>
        </w:rPr>
        <w:t xml:space="preserve">)/2.005041;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starts from </w:t>
      </w:r>
      <w:r w:rsidR="00BF3043">
        <w:rPr>
          <w:lang w:eastAsia="zh-CN"/>
        </w:rPr>
        <w:t xml:space="preserve">1 to 29; iteration step by step until the converge condition meets </w:t>
      </w:r>
      <w:r>
        <w:rPr>
          <w:lang w:eastAsia="zh-CN"/>
        </w:rPr>
        <w:t xml:space="preserve">; </w:t>
      </w:r>
    </w:p>
    <w:p w:rsidR="00675FAA" w:rsidRDefault="00675FAA" w:rsidP="00675FAA">
      <w:pPr>
        <w:ind w:left="4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1E080B" w:rsidRDefault="001E080B" w:rsidP="00723EB7">
      <w:pPr>
        <w:pStyle w:val="1"/>
        <w:numPr>
          <w:ilvl w:val="0"/>
          <w:numId w:val="30"/>
        </w:numPr>
      </w:pPr>
      <w:r>
        <w:rPr>
          <w:rFonts w:hint="eastAsia"/>
        </w:rPr>
        <w:t xml:space="preserve">The </w:t>
      </w:r>
      <w:r w:rsidR="00920FF0">
        <w:t>C</w:t>
      </w:r>
      <w:r>
        <w:rPr>
          <w:rFonts w:hint="eastAsia"/>
        </w:rPr>
        <w:t>ode</w:t>
      </w:r>
    </w:p>
    <w:p w:rsidR="00920FF0" w:rsidRPr="00920FF0" w:rsidRDefault="00920FF0" w:rsidP="00920FF0">
      <w:pPr>
        <w:pStyle w:val="Text"/>
      </w:pPr>
    </w:p>
    <w:p w:rsidR="001E080B" w:rsidRPr="001E080B" w:rsidRDefault="001E080B" w:rsidP="00723EB7">
      <w:pPr>
        <w:pStyle w:val="2"/>
        <w:numPr>
          <w:ilvl w:val="0"/>
          <w:numId w:val="32"/>
        </w:numPr>
      </w:pPr>
      <w:r>
        <w:rPr>
          <w:rFonts w:hint="eastAsia"/>
        </w:rPr>
        <w:t>Calculate with different relaxation factor</w:t>
      </w:r>
      <w:r>
        <w:t>s</w:t>
      </w:r>
    </w:p>
    <w:p w:rsidR="001E080B" w:rsidRDefault="001E080B" w:rsidP="001E080B"/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Record the relaxation factor w and number of iterations k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recordw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recordk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n is the index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n=1;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w is the relaxation factor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w=1:0.01:1.99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 is the old temperature differences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T2 is the new temperature differences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Initial guess£º0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T=[100;zeros(29,1);100];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T2=[100;zeros(29,1);100];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k calculate the number of iterations for each relaxation factor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k=0;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Gauss-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Sidel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iteration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=2:30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)=(T2(i+1)+T2(i-1))/2.005041;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)=w*T2(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)+(1-w)*T(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Add the number of iteration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k=k+1;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Convergence condition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max(abs(T-T2))&lt;0.0001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T=T2;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Record the w and k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recordw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(n)=w;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recordk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(n)=k;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Change the relaxation factor w and the index n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n=n+1;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recordw,recordk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'relaxation factor w'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'number of iterations'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E080B" w:rsidRPr="001E080B" w:rsidRDefault="001E080B" w:rsidP="001E080B"/>
    <w:p w:rsidR="001E080B" w:rsidRDefault="001E080B" w:rsidP="00723EB7">
      <w:pPr>
        <w:pStyle w:val="2"/>
        <w:numPr>
          <w:ilvl w:val="0"/>
          <w:numId w:val="32"/>
        </w:numPr>
      </w:pPr>
      <w:r>
        <w:rPr>
          <w:rFonts w:hint="eastAsia"/>
        </w:rPr>
        <w:t>Calc</w:t>
      </w:r>
      <w:r>
        <w:t>u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>te wit</w:t>
      </w:r>
      <w:r>
        <w:t>h the optimal relaxation factor</w:t>
      </w:r>
    </w:p>
    <w:p w:rsidR="001E080B" w:rsidRPr="00FC6B72" w:rsidRDefault="001E080B" w:rsidP="00FC6B72"/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 w:rsidRPr="001E080B">
        <w:rPr>
          <w:rFonts w:ascii="Courier New" w:hAnsi="Courier New" w:cs="Courier New"/>
          <w:color w:val="228B22"/>
          <w:sz w:val="26"/>
          <w:szCs w:val="26"/>
        </w:rPr>
        <w:t>woptimal</w:t>
      </w:r>
      <w:proofErr w:type="spellEnd"/>
      <w:r w:rsidRPr="001E080B">
        <w:rPr>
          <w:rFonts w:ascii="Courier New" w:hAnsi="Courier New" w:cs="Courier New"/>
          <w:color w:val="228B22"/>
          <w:sz w:val="26"/>
          <w:szCs w:val="26"/>
        </w:rPr>
        <w:t xml:space="preserve">=1.78 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>w=1.78;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>T=[100;zeros(29,1);100];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>T2=[100;zeros(29,1);100];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>k=0;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228B22"/>
          <w:sz w:val="26"/>
          <w:szCs w:val="26"/>
        </w:rPr>
        <w:t>%T1=100 T31=100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FF"/>
          <w:sz w:val="26"/>
          <w:szCs w:val="26"/>
        </w:rPr>
        <w:t>while</w:t>
      </w:r>
      <w:r w:rsidRPr="001E080B"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FF"/>
          <w:sz w:val="26"/>
          <w:szCs w:val="26"/>
        </w:rPr>
        <w:t>for</w:t>
      </w:r>
      <w:r w:rsidRPr="001E080B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1E080B"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 w:rsidRPr="001E080B">
        <w:rPr>
          <w:rFonts w:ascii="Courier New" w:hAnsi="Courier New" w:cs="Courier New"/>
          <w:color w:val="000000"/>
          <w:sz w:val="26"/>
          <w:szCs w:val="26"/>
        </w:rPr>
        <w:t>=2:30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 xml:space="preserve">    T2(</w:t>
      </w:r>
      <w:proofErr w:type="spellStart"/>
      <w:r w:rsidRPr="001E080B"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 w:rsidRPr="001E080B">
        <w:rPr>
          <w:rFonts w:ascii="Courier New" w:hAnsi="Courier New" w:cs="Courier New"/>
          <w:color w:val="000000"/>
          <w:sz w:val="26"/>
          <w:szCs w:val="26"/>
        </w:rPr>
        <w:t>)=(T2(i+1)+T2(i-1))/2.005041;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 xml:space="preserve">    T2(</w:t>
      </w:r>
      <w:proofErr w:type="spellStart"/>
      <w:r w:rsidRPr="001E080B"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 w:rsidRPr="001E080B">
        <w:rPr>
          <w:rFonts w:ascii="Courier New" w:hAnsi="Courier New" w:cs="Courier New"/>
          <w:color w:val="000000"/>
          <w:sz w:val="26"/>
          <w:szCs w:val="26"/>
        </w:rPr>
        <w:t>)=w*T2(</w:t>
      </w:r>
      <w:proofErr w:type="spellStart"/>
      <w:r w:rsidRPr="001E080B"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 w:rsidRPr="001E080B">
        <w:rPr>
          <w:rFonts w:ascii="Courier New" w:hAnsi="Courier New" w:cs="Courier New"/>
          <w:color w:val="000000"/>
          <w:sz w:val="26"/>
          <w:szCs w:val="26"/>
        </w:rPr>
        <w:t>)+(1-w)*T(</w:t>
      </w:r>
      <w:proofErr w:type="spellStart"/>
      <w:r w:rsidRPr="001E080B"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 w:rsidRPr="001E080B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>k=k+1;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FF"/>
          <w:sz w:val="26"/>
          <w:szCs w:val="26"/>
        </w:rPr>
        <w:t>if</w:t>
      </w:r>
      <w:r w:rsidRPr="001E080B">
        <w:rPr>
          <w:rFonts w:ascii="Courier New" w:hAnsi="Courier New" w:cs="Courier New"/>
          <w:color w:val="000000"/>
          <w:sz w:val="26"/>
          <w:szCs w:val="26"/>
        </w:rPr>
        <w:t xml:space="preserve">  max(abs(T-T2))&lt;0.0001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E080B">
        <w:rPr>
          <w:rFonts w:ascii="Courier New" w:hAnsi="Courier New" w:cs="Courier New"/>
          <w:color w:val="0000FF"/>
          <w:sz w:val="26"/>
          <w:szCs w:val="26"/>
        </w:rPr>
        <w:t>break</w:t>
      </w:r>
      <w:r w:rsidRPr="001E080B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 xml:space="preserve">    T=T2;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1E080B">
        <w:rPr>
          <w:rFonts w:ascii="Courier New" w:hAnsi="Courier New" w:cs="Courier New"/>
          <w:color w:val="000000"/>
          <w:sz w:val="26"/>
          <w:szCs w:val="26"/>
        </w:rPr>
        <w:t>plot(0:1:30,T2);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1E080B"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 w:rsidRPr="001E080B">
        <w:rPr>
          <w:rFonts w:ascii="Courier New" w:hAnsi="Courier New" w:cs="Courier New"/>
          <w:color w:val="000000"/>
          <w:sz w:val="26"/>
          <w:szCs w:val="26"/>
        </w:rPr>
        <w:t>(</w:t>
      </w:r>
      <w:r w:rsidRPr="001E080B">
        <w:rPr>
          <w:rFonts w:ascii="Courier New" w:hAnsi="Courier New" w:cs="Courier New"/>
          <w:color w:val="A020F0"/>
          <w:sz w:val="26"/>
          <w:szCs w:val="26"/>
        </w:rPr>
        <w:t>'x/cm'</w:t>
      </w:r>
      <w:r w:rsidRPr="001E080B"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1E080B"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1E080B">
        <w:rPr>
          <w:rFonts w:ascii="Courier New" w:hAnsi="Courier New" w:cs="Courier New"/>
          <w:color w:val="000000"/>
          <w:sz w:val="26"/>
          <w:szCs w:val="26"/>
        </w:rPr>
        <w:t>(</w:t>
      </w:r>
      <w:r w:rsidRPr="001E080B">
        <w:rPr>
          <w:rFonts w:ascii="Courier New" w:hAnsi="Courier New" w:cs="Courier New"/>
          <w:color w:val="A020F0"/>
          <w:sz w:val="26"/>
          <w:szCs w:val="26"/>
        </w:rPr>
        <w:t>'T/¡æ'</w:t>
      </w:r>
      <w:r w:rsidRPr="001E080B"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E080B" w:rsidRPr="001E080B" w:rsidRDefault="001E080B" w:rsidP="001E080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</w:p>
    <w:p w:rsidR="001E080B" w:rsidRPr="001E080B" w:rsidRDefault="001E080B" w:rsidP="001E080B"/>
    <w:p w:rsidR="00675FAA" w:rsidRPr="00257BC0" w:rsidRDefault="001E080B" w:rsidP="00675FAA">
      <w:r w:rsidRPr="001E080B">
        <w:t xml:space="preserve"> </w:t>
      </w:r>
    </w:p>
    <w:p w:rsidR="00257BC0" w:rsidRPr="00257BC0" w:rsidRDefault="00257BC0" w:rsidP="00C447BB"/>
    <w:sectPr w:rsidR="00257BC0" w:rsidRPr="0025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F71" w:rsidRDefault="00BA6F71" w:rsidP="00C54BA6">
      <w:r>
        <w:separator/>
      </w:r>
    </w:p>
  </w:endnote>
  <w:endnote w:type="continuationSeparator" w:id="0">
    <w:p w:rsidR="00BA6F71" w:rsidRDefault="00BA6F71" w:rsidP="00C5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F71" w:rsidRDefault="00BA6F71" w:rsidP="00C54BA6">
      <w:r>
        <w:separator/>
      </w:r>
    </w:p>
  </w:footnote>
  <w:footnote w:type="continuationSeparator" w:id="0">
    <w:p w:rsidR="00BA6F71" w:rsidRDefault="00BA6F71" w:rsidP="00C54BA6">
      <w:r>
        <w:continuationSeparator/>
      </w:r>
    </w:p>
  </w:footnote>
  <w:footnote w:id="1">
    <w:p w:rsidR="00C54BA6" w:rsidRDefault="00C54BA6" w:rsidP="00C54BA6">
      <w:pPr>
        <w:pStyle w:val="AuthorNames"/>
        <w:jc w:val="left"/>
        <w:rPr>
          <w:lang w:eastAsia="zh-CN"/>
        </w:rPr>
      </w:pPr>
      <w:r w:rsidRPr="009D6D54">
        <w:rPr>
          <w:rStyle w:val="a9"/>
        </w:rPr>
        <w:footnoteRef/>
      </w:r>
      <w:r w:rsidRPr="009D6D54">
        <w:t xml:space="preserve"> </w:t>
      </w:r>
      <w:r w:rsidRPr="009D6D54">
        <w:rPr>
          <w:lang w:eastAsia="zh-CN"/>
        </w:rPr>
        <w:t>Master of Science</w:t>
      </w:r>
      <w:r>
        <w:rPr>
          <w:lang w:eastAsia="zh-CN"/>
        </w:rPr>
        <w:t>,</w:t>
      </w:r>
      <w:r w:rsidRPr="009D6D54">
        <w:rPr>
          <w:lang w:eastAsia="zh-CN"/>
        </w:rPr>
        <w:t xml:space="preserve"> Department of Mechanical and Aerospace Engineering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Email</w:t>
      </w:r>
      <w:r>
        <w:rPr>
          <w:lang w:eastAsia="zh-CN"/>
        </w:rPr>
        <w:t>:</w:t>
      </w:r>
      <w:hyperlink r:id="rId1" w:history="1">
        <w:r w:rsidRPr="00707BEF">
          <w:rPr>
            <w:rStyle w:val="aa"/>
            <w:rFonts w:hint="eastAsia"/>
            <w:lang w:eastAsia="zh-CN"/>
          </w:rPr>
          <w:t>kchenau@connect.ust.hk</w:t>
        </w:r>
      </w:hyperlink>
    </w:p>
    <w:p w:rsidR="00C54BA6" w:rsidRPr="00C82747" w:rsidRDefault="00C54BA6" w:rsidP="00C54BA6">
      <w:pPr>
        <w:pStyle w:val="ab"/>
        <w:rPr>
          <w:lang w:eastAsia="zh-CN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F71"/>
    <w:multiLevelType w:val="multilevel"/>
    <w:tmpl w:val="15BE78DC"/>
    <w:lvl w:ilvl="0">
      <w:start w:val="1"/>
      <w:numFmt w:val="upperRoman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4227"/>
    <w:multiLevelType w:val="hybridMultilevel"/>
    <w:tmpl w:val="4E9C4646"/>
    <w:lvl w:ilvl="0" w:tplc="C35C325E">
      <w:start w:val="1"/>
      <w:numFmt w:val="decimal"/>
      <w:pStyle w:val="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3CD4ACF"/>
    <w:multiLevelType w:val="hybridMultilevel"/>
    <w:tmpl w:val="C76AA214"/>
    <w:lvl w:ilvl="0" w:tplc="606803D6">
      <w:start w:val="1"/>
      <w:numFmt w:val="upperLetter"/>
      <w:pStyle w:val="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5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32E4DF3"/>
    <w:multiLevelType w:val="hybridMultilevel"/>
    <w:tmpl w:val="E6B2E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D704F2"/>
    <w:multiLevelType w:val="hybridMultilevel"/>
    <w:tmpl w:val="72605AFA"/>
    <w:lvl w:ilvl="0" w:tplc="00130409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26D6816"/>
    <w:multiLevelType w:val="hybridMultilevel"/>
    <w:tmpl w:val="BB38C23A"/>
    <w:lvl w:ilvl="0" w:tplc="52D6372A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2C261E"/>
    <w:multiLevelType w:val="hybridMultilevel"/>
    <w:tmpl w:val="E48ECF02"/>
    <w:lvl w:ilvl="0" w:tplc="39DC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4314D1"/>
    <w:multiLevelType w:val="hybridMultilevel"/>
    <w:tmpl w:val="9FFE710A"/>
    <w:lvl w:ilvl="0" w:tplc="2CEE10C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7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A44C46"/>
    <w:multiLevelType w:val="hybridMultilevel"/>
    <w:tmpl w:val="7E6EC386"/>
    <w:lvl w:ilvl="0" w:tplc="52D6372A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20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5C3693"/>
    <w:multiLevelType w:val="hybridMultilevel"/>
    <w:tmpl w:val="D52A55AE"/>
    <w:lvl w:ilvl="0" w:tplc="2CEE10C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25" w15:restartNumberingAfterBreak="0">
    <w:nsid w:val="7D7C512F"/>
    <w:multiLevelType w:val="hybridMultilevel"/>
    <w:tmpl w:val="A45AB5C4"/>
    <w:lvl w:ilvl="0" w:tplc="442472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8"/>
  </w:num>
  <w:num w:numId="5">
    <w:abstractNumId w:val="9"/>
  </w:num>
  <w:num w:numId="6">
    <w:abstractNumId w:val="3"/>
  </w:num>
  <w:num w:numId="7">
    <w:abstractNumId w:val="20"/>
  </w:num>
  <w:num w:numId="8">
    <w:abstractNumId w:val="3"/>
    <w:lvlOverride w:ilvl="0">
      <w:startOverride w:val="1"/>
    </w:lvlOverride>
  </w:num>
  <w:num w:numId="9">
    <w:abstractNumId w:val="10"/>
  </w:num>
  <w:num w:numId="10">
    <w:abstractNumId w:val="14"/>
  </w:num>
  <w:num w:numId="11">
    <w:abstractNumId w:val="19"/>
  </w:num>
  <w:num w:numId="12">
    <w:abstractNumId w:val="23"/>
  </w:num>
  <w:num w:numId="13">
    <w:abstractNumId w:val="11"/>
  </w:num>
  <w:num w:numId="14">
    <w:abstractNumId w:val="24"/>
  </w:num>
  <w:num w:numId="15">
    <w:abstractNumId w:val="2"/>
  </w:num>
  <w:num w:numId="16">
    <w:abstractNumId w:val="5"/>
  </w:num>
  <w:num w:numId="17">
    <w:abstractNumId w:val="26"/>
  </w:num>
  <w:num w:numId="18">
    <w:abstractNumId w:val="6"/>
  </w:num>
  <w:num w:numId="19">
    <w:abstractNumId w:val="27"/>
  </w:num>
  <w:num w:numId="20">
    <w:abstractNumId w:val="1"/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1"/>
  </w:num>
  <w:num w:numId="25">
    <w:abstractNumId w:val="4"/>
  </w:num>
  <w:num w:numId="26">
    <w:abstractNumId w:val="17"/>
  </w:num>
  <w:num w:numId="27">
    <w:abstractNumId w:val="16"/>
  </w:num>
  <w:num w:numId="28">
    <w:abstractNumId w:val="25"/>
  </w:num>
  <w:num w:numId="29">
    <w:abstractNumId w:val="0"/>
  </w:num>
  <w:num w:numId="30">
    <w:abstractNumId w:val="18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1MbUwNTI2MjQwMrJQ0lEKTi0uzszPAykwqwUAt9bOCiwAAAA="/>
  </w:docVars>
  <w:rsids>
    <w:rsidRoot w:val="004A38DA"/>
    <w:rsid w:val="00190F29"/>
    <w:rsid w:val="001E080B"/>
    <w:rsid w:val="00252AB4"/>
    <w:rsid w:val="00257BC0"/>
    <w:rsid w:val="002C206E"/>
    <w:rsid w:val="002C6D78"/>
    <w:rsid w:val="00333ECC"/>
    <w:rsid w:val="00464C79"/>
    <w:rsid w:val="004A38DA"/>
    <w:rsid w:val="005C2D99"/>
    <w:rsid w:val="00606E38"/>
    <w:rsid w:val="00675FAA"/>
    <w:rsid w:val="006F12F7"/>
    <w:rsid w:val="00723EB7"/>
    <w:rsid w:val="007D0C08"/>
    <w:rsid w:val="008142D2"/>
    <w:rsid w:val="0086771A"/>
    <w:rsid w:val="008B5647"/>
    <w:rsid w:val="008C1481"/>
    <w:rsid w:val="00920FF0"/>
    <w:rsid w:val="00964513"/>
    <w:rsid w:val="00A50618"/>
    <w:rsid w:val="00AD4D8F"/>
    <w:rsid w:val="00BA6F71"/>
    <w:rsid w:val="00BF3043"/>
    <w:rsid w:val="00C447BB"/>
    <w:rsid w:val="00C530F2"/>
    <w:rsid w:val="00C54BA6"/>
    <w:rsid w:val="00C7271E"/>
    <w:rsid w:val="00CB6BE5"/>
    <w:rsid w:val="00D73F36"/>
    <w:rsid w:val="00D93434"/>
    <w:rsid w:val="00E033E3"/>
    <w:rsid w:val="00EF7563"/>
    <w:rsid w:val="00F35F66"/>
    <w:rsid w:val="00F36E74"/>
    <w:rsid w:val="00FB38BD"/>
    <w:rsid w:val="00F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3D2D"/>
  <w15:chartTrackingRefBased/>
  <w15:docId w15:val="{D3A87442-4A77-48AE-8420-711EB0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2D2"/>
    <w:pPr>
      <w:jc w:val="both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Text"/>
    <w:link w:val="10"/>
    <w:qFormat/>
    <w:rsid w:val="008142D2"/>
    <w:pPr>
      <w:keepNext/>
      <w:spacing w:before="240" w:after="60"/>
      <w:jc w:val="center"/>
      <w:outlineLvl w:val="0"/>
    </w:pPr>
    <w:rPr>
      <w:b/>
      <w:kern w:val="32"/>
      <w:sz w:val="22"/>
    </w:rPr>
  </w:style>
  <w:style w:type="paragraph" w:styleId="2">
    <w:name w:val="heading 2"/>
    <w:basedOn w:val="a"/>
    <w:next w:val="Text"/>
    <w:link w:val="20"/>
    <w:qFormat/>
    <w:rsid w:val="008142D2"/>
    <w:pPr>
      <w:numPr>
        <w:numId w:val="8"/>
      </w:numPr>
      <w:tabs>
        <w:tab w:val="left" w:pos="288"/>
      </w:tabs>
      <w:spacing w:before="240"/>
      <w:outlineLvl w:val="1"/>
    </w:pPr>
    <w:rPr>
      <w:b/>
    </w:rPr>
  </w:style>
  <w:style w:type="paragraph" w:styleId="3">
    <w:name w:val="heading 3"/>
    <w:basedOn w:val="a"/>
    <w:next w:val="Text"/>
    <w:link w:val="30"/>
    <w:qFormat/>
    <w:rsid w:val="008142D2"/>
    <w:pPr>
      <w:keepNext/>
      <w:numPr>
        <w:numId w:val="20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  <w:rsid w:val="008142D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142D2"/>
  </w:style>
  <w:style w:type="character" w:styleId="a3">
    <w:name w:val="Placeholder Text"/>
    <w:basedOn w:val="a0"/>
    <w:uiPriority w:val="99"/>
    <w:semiHidden/>
    <w:rsid w:val="00C447BB"/>
    <w:rPr>
      <w:color w:val="808080"/>
    </w:rPr>
  </w:style>
  <w:style w:type="paragraph" w:styleId="a4">
    <w:name w:val="List Paragraph"/>
    <w:basedOn w:val="a"/>
    <w:uiPriority w:val="34"/>
    <w:qFormat/>
    <w:rsid w:val="00FB38BD"/>
    <w:pPr>
      <w:ind w:firstLineChars="200" w:firstLine="420"/>
    </w:pPr>
  </w:style>
  <w:style w:type="character" w:customStyle="1" w:styleId="10">
    <w:name w:val="标题 1 字符"/>
    <w:basedOn w:val="a0"/>
    <w:link w:val="1"/>
    <w:rsid w:val="00920FF0"/>
    <w:rPr>
      <w:rFonts w:ascii="Times New Roman" w:hAnsi="Times New Roman" w:cs="Times New Roman"/>
      <w:b/>
      <w:kern w:val="32"/>
      <w:sz w:val="22"/>
      <w:szCs w:val="20"/>
      <w:lang w:eastAsia="en-US"/>
    </w:rPr>
  </w:style>
  <w:style w:type="character" w:customStyle="1" w:styleId="20">
    <w:name w:val="标题 2 字符"/>
    <w:basedOn w:val="a0"/>
    <w:link w:val="2"/>
    <w:rsid w:val="00920FF0"/>
    <w:rPr>
      <w:rFonts w:ascii="Times New Roman" w:hAnsi="Times New Roman" w:cs="Times New Roman"/>
      <w:b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920FF0"/>
    <w:rPr>
      <w:rFonts w:ascii="Times New Roman" w:hAnsi="Times New Roman" w:cs="Times New Roman"/>
      <w:i/>
      <w:kern w:val="0"/>
      <w:sz w:val="20"/>
      <w:szCs w:val="20"/>
      <w:lang w:eastAsia="en-US"/>
    </w:rPr>
  </w:style>
  <w:style w:type="paragraph" w:styleId="a5">
    <w:name w:val="footer"/>
    <w:basedOn w:val="a"/>
    <w:link w:val="a6"/>
    <w:rsid w:val="008142D2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a6">
    <w:name w:val="页脚 字符"/>
    <w:basedOn w:val="a0"/>
    <w:link w:val="a5"/>
    <w:rsid w:val="00920FF0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7">
    <w:name w:val="Title"/>
    <w:basedOn w:val="a"/>
    <w:next w:val="AuthorNames"/>
    <w:link w:val="a8"/>
    <w:qFormat/>
    <w:rsid w:val="008142D2"/>
    <w:pPr>
      <w:spacing w:after="480"/>
      <w:jc w:val="center"/>
      <w:outlineLvl w:val="0"/>
    </w:pPr>
    <w:rPr>
      <w:b/>
      <w:kern w:val="28"/>
      <w:sz w:val="36"/>
    </w:rPr>
  </w:style>
  <w:style w:type="character" w:customStyle="1" w:styleId="a8">
    <w:name w:val="标题 字符"/>
    <w:basedOn w:val="a0"/>
    <w:link w:val="a7"/>
    <w:rsid w:val="00920FF0"/>
    <w:rPr>
      <w:rFonts w:ascii="Times New Roman" w:hAnsi="Times New Roman" w:cs="Times New Roman"/>
      <w:b/>
      <w:kern w:val="28"/>
      <w:sz w:val="36"/>
      <w:szCs w:val="20"/>
      <w:lang w:eastAsia="en-US"/>
    </w:rPr>
  </w:style>
  <w:style w:type="paragraph" w:customStyle="1" w:styleId="AuthorNames">
    <w:name w:val="Author Names"/>
    <w:basedOn w:val="a"/>
    <w:next w:val="AuthorAffiliations"/>
    <w:rsid w:val="008142D2"/>
    <w:pPr>
      <w:jc w:val="center"/>
    </w:pPr>
  </w:style>
  <w:style w:type="paragraph" w:customStyle="1" w:styleId="Abstract">
    <w:name w:val="Abstract"/>
    <w:basedOn w:val="a"/>
    <w:next w:val="1"/>
    <w:rsid w:val="008142D2"/>
    <w:pPr>
      <w:spacing w:before="480" w:after="480"/>
      <w:ind w:left="720" w:right="720" w:firstLine="288"/>
    </w:pPr>
    <w:rPr>
      <w:b/>
    </w:rPr>
  </w:style>
  <w:style w:type="character" w:styleId="a9">
    <w:name w:val="footnote reference"/>
    <w:basedOn w:val="a0"/>
    <w:rsid w:val="008142D2"/>
    <w:rPr>
      <w:sz w:val="20"/>
      <w:vertAlign w:val="superscript"/>
    </w:rPr>
  </w:style>
  <w:style w:type="paragraph" w:customStyle="1" w:styleId="Nomenclature">
    <w:name w:val="Nomenclature"/>
    <w:basedOn w:val="a"/>
    <w:rsid w:val="008142D2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a"/>
    <w:next w:val="AuthorNames"/>
    <w:rsid w:val="008142D2"/>
    <w:pPr>
      <w:spacing w:after="240"/>
      <w:jc w:val="center"/>
    </w:pPr>
    <w:rPr>
      <w:i/>
    </w:rPr>
  </w:style>
  <w:style w:type="character" w:styleId="aa">
    <w:name w:val="Hyperlink"/>
    <w:basedOn w:val="a0"/>
    <w:rsid w:val="008142D2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a"/>
    <w:rsid w:val="008142D2"/>
    <w:pPr>
      <w:tabs>
        <w:tab w:val="left" w:pos="288"/>
      </w:tabs>
      <w:ind w:firstLine="288"/>
    </w:pPr>
  </w:style>
  <w:style w:type="paragraph" w:customStyle="1" w:styleId="Equation">
    <w:name w:val="Equation"/>
    <w:basedOn w:val="a"/>
    <w:next w:val="Text"/>
    <w:autoRedefine/>
    <w:rsid w:val="008142D2"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a"/>
    <w:next w:val="Text"/>
    <w:rsid w:val="008142D2"/>
    <w:rPr>
      <w:vertAlign w:val="superscript"/>
    </w:rPr>
  </w:style>
  <w:style w:type="paragraph" w:customStyle="1" w:styleId="Figure">
    <w:name w:val="Figure"/>
    <w:basedOn w:val="a"/>
    <w:next w:val="Text"/>
    <w:rsid w:val="008142D2"/>
    <w:pPr>
      <w:framePr w:hSpace="187" w:vSpace="187" w:wrap="around" w:vAnchor="text" w:hAnchor="text" w:y="1"/>
    </w:pPr>
    <w:rPr>
      <w:b/>
    </w:rPr>
  </w:style>
  <w:style w:type="paragraph" w:customStyle="1" w:styleId="References">
    <w:name w:val="References"/>
    <w:basedOn w:val="a"/>
    <w:rsid w:val="008142D2"/>
    <w:pPr>
      <w:ind w:firstLine="288"/>
    </w:pPr>
    <w:rPr>
      <w:sz w:val="18"/>
    </w:rPr>
  </w:style>
  <w:style w:type="paragraph" w:styleId="ab">
    <w:name w:val="footnote text"/>
    <w:basedOn w:val="a"/>
    <w:link w:val="ac"/>
    <w:rsid w:val="008142D2"/>
  </w:style>
  <w:style w:type="character" w:customStyle="1" w:styleId="ac">
    <w:name w:val="脚注文本 字符"/>
    <w:basedOn w:val="a0"/>
    <w:link w:val="ab"/>
    <w:rsid w:val="00920FF0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Footnote">
    <w:name w:val="Footnote"/>
    <w:basedOn w:val="a"/>
    <w:rsid w:val="008142D2"/>
  </w:style>
  <w:style w:type="character" w:styleId="ad">
    <w:name w:val="page number"/>
    <w:basedOn w:val="a0"/>
    <w:rsid w:val="008142D2"/>
  </w:style>
  <w:style w:type="paragraph" w:styleId="ae">
    <w:name w:val="header"/>
    <w:basedOn w:val="a"/>
    <w:link w:val="af"/>
    <w:rsid w:val="008142D2"/>
    <w:pPr>
      <w:tabs>
        <w:tab w:val="center" w:pos="4320"/>
        <w:tab w:val="right" w:pos="8640"/>
      </w:tabs>
    </w:pPr>
  </w:style>
  <w:style w:type="character" w:customStyle="1" w:styleId="af">
    <w:name w:val="页眉 字符"/>
    <w:basedOn w:val="a0"/>
    <w:link w:val="ae"/>
    <w:rsid w:val="00920FF0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f0">
    <w:name w:val="FollowedHyperlink"/>
    <w:basedOn w:val="a0"/>
    <w:rsid w:val="008142D2"/>
    <w:rPr>
      <w:color w:val="800080"/>
      <w:u w:val="single"/>
    </w:rPr>
  </w:style>
  <w:style w:type="paragraph" w:customStyle="1" w:styleId="ExtendedQuote">
    <w:name w:val="Extended Quote"/>
    <w:basedOn w:val="Text"/>
    <w:rsid w:val="008142D2"/>
    <w:pPr>
      <w:ind w:left="576"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kchenau@connect.ust.h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HKUST\avation%20economics\Project1\Report_Papers_Template_Aug10r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Report_Papers_Template_Aug10r</Template>
  <TotalTime>165</TotalTime>
  <Pages>6</Pages>
  <Words>672</Words>
  <Characters>3833</Characters>
  <Application>Microsoft Office Word</Application>
  <DocSecurity>0</DocSecurity>
  <Lines>31</Lines>
  <Paragraphs>8</Paragraphs>
  <ScaleCrop>false</ScaleCrop>
  <Company>DsUser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KEVIN</dc:creator>
  <cp:keywords/>
  <dc:description/>
  <cp:lastModifiedBy>CHEN KEVIN</cp:lastModifiedBy>
  <cp:revision>29</cp:revision>
  <dcterms:created xsi:type="dcterms:W3CDTF">2017-11-19T06:17:00Z</dcterms:created>
  <dcterms:modified xsi:type="dcterms:W3CDTF">2017-11-20T04:44:00Z</dcterms:modified>
</cp:coreProperties>
</file>